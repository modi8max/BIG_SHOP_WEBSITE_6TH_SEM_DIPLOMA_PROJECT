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8B5277" w:rsidRDefault="00815523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15523">
        <w:rPr>
          <w:noProof/>
          <w:lang w:val="en-IN" w:eastAsia="en-IN" w:bidi="gu-IN"/>
        </w:rPr>
        <w:drawing>
          <wp:inline distT="0" distB="0" distL="0" distR="0">
            <wp:extent cx="5486400" cy="3849205"/>
            <wp:effectExtent l="0" t="0" r="0" b="0"/>
            <wp:docPr id="4" name="Picture 4" descr="D:\AWT\Project2\images\types\home-dec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WT\Project2\images\types\home-deco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4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Default="00815523" w:rsidP="00C6554A">
      <w:pPr>
        <w:pStyle w:val="Title"/>
      </w:pPr>
      <w:r>
        <w:t>BigShop Shopping Website</w:t>
      </w:r>
    </w:p>
    <w:p w:rsidR="00815523" w:rsidRDefault="00815523" w:rsidP="00815523">
      <w:pPr>
        <w:pStyle w:val="Subtitle"/>
      </w:pPr>
      <w:r>
        <w:t xml:space="preserve">Project </w:t>
      </w:r>
      <w:proofErr w:type="gramStart"/>
      <w:r>
        <w:t>PArtner :</w:t>
      </w:r>
      <w:proofErr w:type="gramEnd"/>
      <w:r>
        <w:t xml:space="preserve"> </w:t>
      </w:r>
    </w:p>
    <w:p w:rsidR="00815523" w:rsidRDefault="00815523" w:rsidP="00815523">
      <w:pPr>
        <w:pStyle w:val="Subtitle"/>
        <w:jc w:val="left"/>
      </w:pPr>
      <w:r>
        <w:t xml:space="preserve">                                                               khushi sompura</w:t>
      </w:r>
    </w:p>
    <w:p w:rsidR="00815523" w:rsidRDefault="00815523" w:rsidP="00815523">
      <w:pPr>
        <w:pStyle w:val="Subtitle"/>
      </w:pPr>
      <w:r>
        <w:t xml:space="preserve">                  Modi priya</w:t>
      </w:r>
    </w:p>
    <w:p w:rsidR="002C74C0" w:rsidRDefault="00C6554A" w:rsidP="00815523">
      <w:pPr>
        <w:pStyle w:val="ContactInfo"/>
      </w:pPr>
      <w:r>
        <w:br w:type="page"/>
      </w:r>
    </w:p>
    <w:p w:rsidR="00815523" w:rsidRDefault="00815523" w:rsidP="00815523">
      <w:pPr>
        <w:pStyle w:val="Title"/>
      </w:pPr>
      <w:r>
        <w:rPr>
          <w:noProof/>
          <w:lang w:val="en-IN" w:eastAsia="en-IN" w:bidi="gu-IN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blob:https://web.whatsapp.com/e776b6b6-2861-4ade-bb49-16cbec2c71c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6811D4" id="Rectangle 1" o:spid="_x0000_s1026" alt="blob:https://web.whatsapp.com/e776b6b6-2861-4ade-bb49-16cbec2c71c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7biPKuMCAAACBg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  <w:r w:rsidRPr="00815523">
        <w:t xml:space="preserve"> </w:t>
      </w:r>
      <w:proofErr w:type="spellStart"/>
      <w:r>
        <w:t>Er</w:t>
      </w:r>
      <w:proofErr w:type="spellEnd"/>
      <w:r>
        <w:t xml:space="preserve">-Diagram </w:t>
      </w:r>
      <w:r>
        <w:t>Shopping Website</w:t>
      </w:r>
    </w:p>
    <w:p w:rsidR="00815523" w:rsidRDefault="00815523" w:rsidP="00815523">
      <w:pPr>
        <w:pStyle w:val="Title"/>
      </w:pPr>
    </w:p>
    <w:p w:rsidR="00815523" w:rsidRDefault="00815523">
      <w:bookmarkStart w:id="5" w:name="_GoBack"/>
      <w:r w:rsidRPr="00815523">
        <w:rPr>
          <w:noProof/>
          <w:lang w:val="en-IN" w:eastAsia="en-IN" w:bidi="gu-IN"/>
        </w:rPr>
        <w:drawing>
          <wp:inline distT="0" distB="0" distL="0" distR="0">
            <wp:extent cx="5486400" cy="4930074"/>
            <wp:effectExtent l="0" t="0" r="0" b="4445"/>
            <wp:docPr id="2" name="Picture 2" descr="C:\Users\DELL\Downloads\WhatsApp Image 2022-01-22 at 3.14.4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wnloads\WhatsApp Image 2022-01-22 at 3.14.40 P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30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"/>
    </w:p>
    <w:p w:rsidR="00815523" w:rsidRDefault="00815523">
      <w:r>
        <w:br w:type="page"/>
      </w:r>
    </w:p>
    <w:p w:rsidR="00815523" w:rsidRDefault="00815523" w:rsidP="00815523">
      <w:pPr>
        <w:pStyle w:val="Title"/>
      </w:pPr>
      <w:proofErr w:type="spellStart"/>
      <w:r>
        <w:lastRenderedPageBreak/>
        <w:t>Usecase</w:t>
      </w:r>
      <w:proofErr w:type="spellEnd"/>
      <w:r>
        <w:t xml:space="preserve"> </w:t>
      </w:r>
      <w:r>
        <w:t xml:space="preserve">Diagram </w:t>
      </w:r>
    </w:p>
    <w:p w:rsidR="00815523" w:rsidRDefault="00815523" w:rsidP="00815523">
      <w:pPr>
        <w:pStyle w:val="Title"/>
      </w:pPr>
      <w:r>
        <w:t>Shopping Website</w:t>
      </w:r>
    </w:p>
    <w:p w:rsidR="00815523" w:rsidRDefault="00815523"/>
    <w:p w:rsidR="00815523" w:rsidRDefault="00815523">
      <w:r w:rsidRPr="00815523">
        <w:rPr>
          <w:noProof/>
          <w:lang w:val="en-IN" w:eastAsia="en-IN" w:bidi="gu-IN"/>
        </w:rPr>
        <w:drawing>
          <wp:inline distT="0" distB="0" distL="0" distR="0">
            <wp:extent cx="5486400" cy="5285625"/>
            <wp:effectExtent l="0" t="0" r="0" b="0"/>
            <wp:docPr id="3" name="Picture 3" descr="C:\Users\DELL\Downloads\WhatsApp Image 2022-01-22 at 2.00.0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ownloads\WhatsApp Image 2022-01-22 at 2.00.09 P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28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5523">
      <w:footerReference w:type="default" r:id="rId10"/>
      <w:footerReference w:type="first" r:id="rId11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476E" w:rsidRDefault="00A3476E" w:rsidP="00C6554A">
      <w:pPr>
        <w:spacing w:before="0" w:after="0" w:line="240" w:lineRule="auto"/>
      </w:pPr>
      <w:r>
        <w:separator/>
      </w:r>
    </w:p>
  </w:endnote>
  <w:endnote w:type="continuationSeparator" w:id="0">
    <w:p w:rsidR="00A3476E" w:rsidRDefault="00A3476E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hruti">
    <w:altName w:val="Cambria Math"/>
    <w:panose1 w:val="02000500000000000000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AB388D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523" w:rsidRDefault="00815523" w:rsidP="00815523">
    <w:pPr>
      <w:pStyle w:val="Footer"/>
    </w:pPr>
    <w:r>
      <w:t xml:space="preserve">FRont </w:t>
    </w:r>
    <w:proofErr w:type="gramStart"/>
    <w:r>
      <w:t>End:Visual</w:t>
    </w:r>
    <w:proofErr w:type="gramEnd"/>
    <w:r>
      <w:t xml:space="preserve"> studio 2015                           bACK END:mICROSOFT SQL SERVER       MANAGEMENT </w:t>
    </w:r>
    <w:r w:rsidR="00473795">
      <w:t>STUDIO</w:t>
    </w:r>
    <w:r>
      <w:t xml:space="preserve">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476E" w:rsidRDefault="00A3476E" w:rsidP="00C6554A">
      <w:pPr>
        <w:spacing w:before="0" w:after="0" w:line="240" w:lineRule="auto"/>
      </w:pPr>
      <w:r>
        <w:separator/>
      </w:r>
    </w:p>
  </w:footnote>
  <w:footnote w:type="continuationSeparator" w:id="0">
    <w:p w:rsidR="00A3476E" w:rsidRDefault="00A3476E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523"/>
    <w:rsid w:val="002554CD"/>
    <w:rsid w:val="00293B83"/>
    <w:rsid w:val="002B4294"/>
    <w:rsid w:val="00333D0D"/>
    <w:rsid w:val="00473795"/>
    <w:rsid w:val="004C049F"/>
    <w:rsid w:val="005000E2"/>
    <w:rsid w:val="006A3CE7"/>
    <w:rsid w:val="00815523"/>
    <w:rsid w:val="00A3476E"/>
    <w:rsid w:val="00AB388D"/>
    <w:rsid w:val="00C6554A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27826"/>
  <w15:chartTrackingRefBased/>
  <w15:docId w15:val="{08F9CFD5-4A11-4496-8320-6B47C1861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253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2022-01-22T09:45:00Z</dcterms:created>
  <dcterms:modified xsi:type="dcterms:W3CDTF">2022-01-22T13:58:00Z</dcterms:modified>
</cp:coreProperties>
</file>